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0"/>
        <w:gridCol w:w="3550"/>
        <w:gridCol w:w="2764"/>
        <w:gridCol w:w="2586"/>
        <w:gridCol w:w="852"/>
        <w:gridCol w:w="9"/>
      </w:tblGrid>
      <w:tr w:rsidR="00605A5B" w14:paraId="587FE9BF" w14:textId="77777777" w:rsidTr="007A72A3">
        <w:trPr>
          <w:trHeight w:val="1620"/>
        </w:trPr>
        <w:tc>
          <w:tcPr>
            <w:tcW w:w="860" w:type="dxa"/>
            <w:tcBorders>
              <w:bottom w:val="single" w:sz="18" w:space="0" w:color="648276" w:themeColor="accent5"/>
            </w:tcBorders>
          </w:tcPr>
          <w:p w14:paraId="6FB3950D" w14:textId="77777777" w:rsidR="00605A5B" w:rsidRDefault="00605A5B" w:rsidP="007A72A3"/>
        </w:tc>
        <w:tc>
          <w:tcPr>
            <w:tcW w:w="8900" w:type="dxa"/>
            <w:gridSpan w:val="3"/>
            <w:tcBorders>
              <w:bottom w:val="single" w:sz="18" w:space="0" w:color="648276" w:themeColor="accent5"/>
            </w:tcBorders>
          </w:tcPr>
          <w:p w14:paraId="5769F98D" w14:textId="77777777" w:rsidR="00BA5800" w:rsidRPr="00F92BF3" w:rsidRDefault="00BA5800" w:rsidP="007A72A3">
            <w:pPr>
              <w:pStyle w:val="Title"/>
              <w:rPr>
                <w:rFonts w:asciiTheme="minorHAnsi" w:hAnsiTheme="minorHAnsi" w:cstheme="minorHAnsi"/>
                <w:color w:val="775F55" w:themeColor="text2"/>
                <w:sz w:val="84"/>
                <w:szCs w:val="84"/>
              </w:rPr>
            </w:pPr>
            <w:proofErr w:type="spellStart"/>
            <w:r w:rsidRPr="00F92BF3">
              <w:rPr>
                <w:rFonts w:asciiTheme="minorHAnsi" w:hAnsiTheme="minorHAnsi" w:cstheme="minorHAnsi"/>
                <w:color w:val="775F55" w:themeColor="text2"/>
                <w:sz w:val="84"/>
                <w:szCs w:val="84"/>
              </w:rPr>
              <w:t>Krupali</w:t>
            </w:r>
            <w:proofErr w:type="spellEnd"/>
            <w:r w:rsidRPr="00F92BF3">
              <w:rPr>
                <w:rFonts w:asciiTheme="minorHAnsi" w:hAnsiTheme="minorHAnsi" w:cstheme="minorHAnsi"/>
                <w:color w:val="775F55" w:themeColor="text2"/>
                <w:sz w:val="84"/>
                <w:szCs w:val="84"/>
              </w:rPr>
              <w:t xml:space="preserve"> </w:t>
            </w:r>
            <w:bookmarkStart w:id="0" w:name="_GoBack"/>
            <w:bookmarkEnd w:id="0"/>
            <w:proofErr w:type="spellStart"/>
            <w:r w:rsidRPr="00F92BF3">
              <w:rPr>
                <w:rFonts w:asciiTheme="minorHAnsi" w:hAnsiTheme="minorHAnsi" w:cstheme="minorHAnsi"/>
                <w:color w:val="775F55" w:themeColor="text2"/>
                <w:sz w:val="84"/>
                <w:szCs w:val="84"/>
              </w:rPr>
              <w:t>Savaliya</w:t>
            </w:r>
            <w:proofErr w:type="spellEnd"/>
          </w:p>
          <w:p w14:paraId="17976A5F" w14:textId="77777777" w:rsidR="00605A5B" w:rsidRPr="00BA5800" w:rsidRDefault="00BA5800" w:rsidP="007A72A3">
            <w:pPr>
              <w:pStyle w:val="Title"/>
              <w:rPr>
                <w:rFonts w:asciiTheme="minorHAnsi" w:hAnsiTheme="minorHAnsi" w:cstheme="minorHAnsi"/>
                <w:color w:val="648276" w:themeColor="accent5"/>
                <w:sz w:val="84"/>
                <w:szCs w:val="8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Mern</w:t>
            </w:r>
            <w:proofErr w:type="spellEnd"/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</w:t>
            </w:r>
            <w:r w:rsidR="00177FBF" w:rsidRPr="00A10362">
              <w:rPr>
                <w:rFonts w:asciiTheme="minorHAnsi" w:hAnsiTheme="minorHAnsi" w:cstheme="minorHAnsi"/>
                <w:b/>
                <w:sz w:val="32"/>
                <w:szCs w:val="32"/>
              </w:rPr>
              <w:t>Stack Developer</w:t>
            </w:r>
          </w:p>
        </w:tc>
        <w:tc>
          <w:tcPr>
            <w:tcW w:w="861" w:type="dxa"/>
            <w:gridSpan w:val="2"/>
            <w:tcBorders>
              <w:bottom w:val="single" w:sz="18" w:space="0" w:color="648276" w:themeColor="accent5"/>
            </w:tcBorders>
          </w:tcPr>
          <w:p w14:paraId="26D87151" w14:textId="77777777" w:rsidR="00605A5B" w:rsidRDefault="00605A5B" w:rsidP="007A72A3"/>
        </w:tc>
      </w:tr>
      <w:tr w:rsidR="00F4501B" w14:paraId="72D0EE11" w14:textId="77777777" w:rsidTr="006B1886">
        <w:trPr>
          <w:gridAfter w:val="1"/>
          <w:wAfter w:w="9" w:type="dxa"/>
          <w:trHeight w:val="263"/>
        </w:trPr>
        <w:tc>
          <w:tcPr>
            <w:tcW w:w="441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E371C81" w14:textId="77777777" w:rsidR="00F4501B" w:rsidRDefault="00F4501B" w:rsidP="007A72A3"/>
        </w:tc>
        <w:tc>
          <w:tcPr>
            <w:tcW w:w="276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34D4BB7" w14:textId="77777777" w:rsidR="00F4501B" w:rsidRDefault="00F4501B" w:rsidP="007A72A3"/>
        </w:tc>
        <w:tc>
          <w:tcPr>
            <w:tcW w:w="3438" w:type="dxa"/>
            <w:gridSpan w:val="2"/>
            <w:tcBorders>
              <w:top w:val="single" w:sz="18" w:space="0" w:color="648276" w:themeColor="accent5"/>
            </w:tcBorders>
          </w:tcPr>
          <w:p w14:paraId="275E96EE" w14:textId="77777777" w:rsidR="00F4501B" w:rsidRDefault="00F4501B" w:rsidP="007A72A3"/>
        </w:tc>
      </w:tr>
      <w:tr w:rsidR="00605A5B" w14:paraId="67302C09" w14:textId="77777777" w:rsidTr="00F858AE">
        <w:trPr>
          <w:gridAfter w:val="1"/>
          <w:wAfter w:w="9" w:type="dxa"/>
          <w:trHeight w:val="2493"/>
        </w:trPr>
        <w:tc>
          <w:tcPr>
            <w:tcW w:w="4410" w:type="dxa"/>
            <w:gridSpan w:val="2"/>
            <w:tcBorders>
              <w:right w:val="single" w:sz="18" w:space="0" w:color="648276" w:themeColor="accent5"/>
            </w:tcBorders>
          </w:tcPr>
          <w:p w14:paraId="5449F890" w14:textId="77777777" w:rsidR="00605A5B" w:rsidRPr="00B03C52" w:rsidRDefault="00F27206" w:rsidP="007A72A3">
            <w:pPr>
              <w:pStyle w:val="Heading1"/>
              <w:jc w:val="left"/>
              <w:rPr>
                <w:color w:val="775F55" w:themeColor="text2"/>
              </w:rPr>
            </w:pPr>
            <w:sdt>
              <w:sdtPr>
                <w:rPr>
                  <w:color w:val="775F55" w:themeColor="text2"/>
                </w:rPr>
                <w:id w:val="1604447469"/>
                <w:placeholder>
                  <w:docPart w:val="70AF337A26BE4EBC96BFA4F35371BCD0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B03C52">
                  <w:rPr>
                    <w:color w:val="775F55" w:themeColor="text2"/>
                  </w:rPr>
                  <w:t>Contact</w:t>
                </w:r>
              </w:sdtContent>
            </w:sdt>
          </w:p>
          <w:p w14:paraId="34D185DA" w14:textId="77777777" w:rsidR="00F27206" w:rsidRDefault="00CD32CD" w:rsidP="00F27206">
            <w:pPr>
              <w:pStyle w:val="TextLeft"/>
              <w:jc w:val="left"/>
              <w:rPr>
                <w:color w:val="000000" w:themeColor="text1"/>
                <w:sz w:val="24"/>
              </w:rPr>
            </w:pPr>
            <w:proofErr w:type="gramStart"/>
            <w:r>
              <w:rPr>
                <w:color w:val="000000" w:themeColor="text1"/>
                <w:sz w:val="24"/>
              </w:rPr>
              <w:t>31,Vrundavan</w:t>
            </w:r>
            <w:proofErr w:type="gramEnd"/>
            <w:r w:rsidR="00836CE8">
              <w:rPr>
                <w:color w:val="000000" w:themeColor="text1"/>
                <w:sz w:val="24"/>
              </w:rPr>
              <w:t xml:space="preserve"> Apartment </w:t>
            </w:r>
          </w:p>
          <w:p w14:paraId="6508D85B" w14:textId="77777777" w:rsidR="00F27206" w:rsidRDefault="00836CE8" w:rsidP="00F27206">
            <w:pPr>
              <w:pStyle w:val="TextLeft"/>
              <w:jc w:val="lef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Panchvati</w:t>
            </w:r>
            <w:proofErr w:type="spellEnd"/>
            <w:r>
              <w:rPr>
                <w:color w:val="000000" w:themeColor="text1"/>
                <w:sz w:val="24"/>
              </w:rPr>
              <w:t xml:space="preserve"> Circle</w:t>
            </w:r>
            <w:r w:rsidR="00177FBF" w:rsidRPr="00A10362">
              <w:rPr>
                <w:color w:val="000000" w:themeColor="text1"/>
                <w:sz w:val="24"/>
              </w:rPr>
              <w:t xml:space="preserve"> </w:t>
            </w:r>
            <w:r w:rsidR="00F27206">
              <w:rPr>
                <w:color w:val="000000" w:themeColor="text1"/>
                <w:sz w:val="24"/>
              </w:rPr>
              <w:t>Beside</w:t>
            </w:r>
          </w:p>
          <w:p w14:paraId="1F6104EF" w14:textId="77777777" w:rsidR="00F27206" w:rsidRPr="00F27206" w:rsidRDefault="00F27206" w:rsidP="00F27206">
            <w:pPr>
              <w:pStyle w:val="TextLeft"/>
              <w:jc w:val="left"/>
              <w:rPr>
                <w:color w:val="000000" w:themeColor="text1"/>
                <w:sz w:val="24"/>
              </w:rPr>
            </w:pPr>
            <w:proofErr w:type="spellStart"/>
            <w:r>
              <w:t>Sanskruti</w:t>
            </w:r>
            <w:proofErr w:type="spellEnd"/>
            <w:r>
              <w:t xml:space="preserve"> showroom</w:t>
            </w:r>
          </w:p>
          <w:p w14:paraId="6807118C" w14:textId="77777777" w:rsidR="00177FBF" w:rsidRPr="00A10362" w:rsidRDefault="00F27206" w:rsidP="007A72A3">
            <w:pPr>
              <w:pStyle w:val="TextLeft"/>
              <w:jc w:val="left"/>
              <w:rPr>
                <w:color w:val="000000" w:themeColor="text1"/>
                <w:sz w:val="24"/>
              </w:rPr>
            </w:pPr>
            <w:proofErr w:type="spellStart"/>
            <w:r>
              <w:t>Ambavadi</w:t>
            </w:r>
            <w:proofErr w:type="spellEnd"/>
            <w:r>
              <w:t xml:space="preserve"> </w:t>
            </w:r>
            <w:r w:rsidR="00177FBF" w:rsidRPr="00A10362">
              <w:rPr>
                <w:color w:val="000000" w:themeColor="text1"/>
                <w:sz w:val="24"/>
              </w:rPr>
              <w:t xml:space="preserve">Ahmedabad </w:t>
            </w:r>
          </w:p>
          <w:p w14:paraId="7239280F" w14:textId="77777777" w:rsidR="00C1095A" w:rsidRPr="00A10362" w:rsidRDefault="00177FBF" w:rsidP="007A72A3">
            <w:pPr>
              <w:pStyle w:val="TextLeft"/>
              <w:jc w:val="left"/>
              <w:rPr>
                <w:color w:val="000000" w:themeColor="text1"/>
                <w:sz w:val="24"/>
              </w:rPr>
            </w:pPr>
            <w:r w:rsidRPr="00A10362">
              <w:rPr>
                <w:color w:val="000000" w:themeColor="text1"/>
                <w:sz w:val="24"/>
              </w:rPr>
              <w:t>+91</w:t>
            </w:r>
            <w:r w:rsidR="00CD32CD">
              <w:rPr>
                <w:color w:val="000000" w:themeColor="text1"/>
                <w:sz w:val="24"/>
              </w:rPr>
              <w:t>9099318160</w:t>
            </w:r>
          </w:p>
          <w:p w14:paraId="15C2BF7D" w14:textId="77777777" w:rsidR="00C1095A" w:rsidRPr="00A10362" w:rsidRDefault="00CD32CD" w:rsidP="007A72A3">
            <w:pPr>
              <w:pStyle w:val="TextLeft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savaliyakrupali7</w:t>
            </w:r>
            <w:r w:rsidR="00177FBF" w:rsidRPr="00A10362">
              <w:rPr>
                <w:color w:val="000000" w:themeColor="text1"/>
                <w:sz w:val="24"/>
              </w:rPr>
              <w:t>@gmail.com</w:t>
            </w:r>
          </w:p>
          <w:p w14:paraId="6B38D195" w14:textId="77777777" w:rsidR="007A72A3" w:rsidRPr="006F1ABA" w:rsidRDefault="007A72A3" w:rsidP="007A72A3"/>
        </w:tc>
        <w:tc>
          <w:tcPr>
            <w:tcW w:w="6202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DCD43A7" w14:textId="77777777" w:rsidR="00605A5B" w:rsidRPr="00B03C52" w:rsidRDefault="007A72A3" w:rsidP="007A72A3">
            <w:pPr>
              <w:pStyle w:val="Heading2"/>
              <w:rPr>
                <w:color w:val="775F55" w:themeColor="text2"/>
              </w:rPr>
            </w:pPr>
            <w:r w:rsidRPr="00B03C52">
              <w:rPr>
                <w:color w:val="775F55" w:themeColor="text2"/>
              </w:rPr>
              <w:t>About me,</w:t>
            </w:r>
          </w:p>
          <w:p w14:paraId="46A947B1" w14:textId="77777777" w:rsidR="00605A5B" w:rsidRPr="006E70D3" w:rsidRDefault="006022BF" w:rsidP="00A16B9A">
            <w:pPr>
              <w:pStyle w:val="TextRight"/>
            </w:pPr>
            <w:r>
              <w:t xml:space="preserve">I am a </w:t>
            </w:r>
            <w:proofErr w:type="spellStart"/>
            <w:r>
              <w:t>Mern</w:t>
            </w:r>
            <w:proofErr w:type="spellEnd"/>
            <w:r>
              <w:t xml:space="preserve"> Stack Developer with a strong passion for creating high-quality web applications. I have expertise in </w:t>
            </w:r>
            <w:r>
              <w:rPr>
                <w:rStyle w:val="Strong"/>
              </w:rPr>
              <w:t>JavaScript</w:t>
            </w:r>
            <w:r>
              <w:t xml:space="preserve">, </w:t>
            </w:r>
            <w:r>
              <w:rPr>
                <w:rStyle w:val="Strong"/>
              </w:rPr>
              <w:t>Advanced JavaScript</w:t>
            </w:r>
            <w:r>
              <w:t xml:space="preserve">, </w:t>
            </w:r>
            <w:r>
              <w:rPr>
                <w:rStyle w:val="Strong"/>
              </w:rPr>
              <w:t>React.js</w:t>
            </w:r>
            <w:r>
              <w:t xml:space="preserve">, and </w:t>
            </w:r>
            <w:r>
              <w:rPr>
                <w:rStyle w:val="Strong"/>
              </w:rPr>
              <w:t>Node.js</w:t>
            </w:r>
            <w:r>
              <w:t xml:space="preserve">. I am familiar with </w:t>
            </w:r>
            <w:r>
              <w:rPr>
                <w:rStyle w:val="Strong"/>
              </w:rPr>
              <w:t>Agile development methodologies</w:t>
            </w:r>
            <w:r>
              <w:t xml:space="preserve"> and enjoy working in collaborative environments to deliver innovative solutions. I am eager to contribute to a dynamic team, continuously improve my skills, and help drive the success of web development projects.</w:t>
            </w:r>
          </w:p>
        </w:tc>
      </w:tr>
      <w:tr w:rsidR="007A72A3" w14:paraId="6F525A9B" w14:textId="77777777" w:rsidTr="00F326BB">
        <w:trPr>
          <w:gridAfter w:val="1"/>
          <w:wAfter w:w="9" w:type="dxa"/>
          <w:trHeight w:val="4057"/>
        </w:trPr>
        <w:tc>
          <w:tcPr>
            <w:tcW w:w="4410" w:type="dxa"/>
            <w:gridSpan w:val="2"/>
            <w:tcBorders>
              <w:right w:val="single" w:sz="18" w:space="0" w:color="648276" w:themeColor="accent5"/>
            </w:tcBorders>
          </w:tcPr>
          <w:p w14:paraId="3E165433" w14:textId="77777777" w:rsidR="007A72A3" w:rsidRDefault="00F27206" w:rsidP="006F1ABA">
            <w:pPr>
              <w:pStyle w:val="Heading1"/>
              <w:jc w:val="left"/>
            </w:pPr>
            <w:sdt>
              <w:sdtPr>
                <w:id w:val="1295951374"/>
                <w:placeholder>
                  <w:docPart w:val="5D92F8A10F5448008FD9F11BD8E86B96"/>
                </w:placeholder>
                <w:temporary/>
                <w:showingPlcHdr/>
                <w15:appearance w15:val="hidden"/>
                <w:text/>
              </w:sdtPr>
              <w:sdtContent>
                <w:r w:rsidR="007A72A3" w:rsidRPr="00B03C52">
                  <w:rPr>
                    <w:color w:val="775F55" w:themeColor="text2"/>
                  </w:rPr>
                  <w:t>Key Skills</w:t>
                </w:r>
              </w:sdtContent>
            </w:sdt>
          </w:p>
          <w:p w14:paraId="79A8F6D3" w14:textId="77777777" w:rsidR="006F1ABA" w:rsidRPr="00B03C52" w:rsidRDefault="006F1ABA" w:rsidP="006F1ABA">
            <w:pPr>
              <w:rPr>
                <w:rFonts w:eastAsia="Times New Roman" w:cstheme="minorHAnsi"/>
                <w:b/>
                <w:bCs/>
                <w:color w:val="BF9268" w:themeColor="accent2"/>
              </w:rPr>
            </w:pPr>
            <w:r w:rsidRPr="00B03C52">
              <w:rPr>
                <w:rFonts w:eastAsia="Times New Roman" w:cstheme="minorHAnsi"/>
                <w:b/>
                <w:bCs/>
                <w:color w:val="BF9268" w:themeColor="accent2"/>
              </w:rPr>
              <w:t>Programming languages:</w:t>
            </w:r>
          </w:p>
          <w:p w14:paraId="6211F5BC" w14:textId="77777777" w:rsidR="00836CE8" w:rsidRDefault="00A16B9A" w:rsidP="006F1ABA">
            <w:pPr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Java</w:t>
            </w:r>
            <w:r w:rsidR="00836CE8">
              <w:rPr>
                <w:rFonts w:eastAsia="Times New Roman" w:cstheme="minorHAnsi"/>
                <w:color w:val="auto"/>
              </w:rPr>
              <w:t>Script</w:t>
            </w:r>
            <w:r>
              <w:rPr>
                <w:rFonts w:eastAsia="Times New Roman" w:cstheme="minorHAnsi"/>
                <w:color w:val="auto"/>
              </w:rPr>
              <w:t>,</w:t>
            </w:r>
          </w:p>
          <w:p w14:paraId="660D1B84" w14:textId="77777777" w:rsidR="00A16B9A" w:rsidRPr="00A10362" w:rsidRDefault="00A16B9A" w:rsidP="006F1ABA">
            <w:pPr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Advance Java</w:t>
            </w:r>
            <w:r w:rsidR="00836CE8">
              <w:rPr>
                <w:rFonts w:eastAsia="Times New Roman" w:cstheme="minorHAnsi"/>
                <w:color w:val="auto"/>
              </w:rPr>
              <w:t>Script</w:t>
            </w:r>
          </w:p>
          <w:p w14:paraId="1FE57836" w14:textId="77777777" w:rsidR="006F1ABA" w:rsidRPr="00A10362" w:rsidRDefault="00A16B9A" w:rsidP="006F1ABA">
            <w:pPr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 xml:space="preserve">React </w:t>
            </w:r>
            <w:proofErr w:type="spellStart"/>
            <w:proofErr w:type="gramStart"/>
            <w:r>
              <w:rPr>
                <w:rFonts w:eastAsia="Times New Roman" w:cstheme="minorHAnsi"/>
                <w:color w:val="auto"/>
              </w:rPr>
              <w:t>Js</w:t>
            </w:r>
            <w:r w:rsidR="006F1ABA" w:rsidRPr="006F1ABA">
              <w:rPr>
                <w:rFonts w:eastAsia="Times New Roman" w:cstheme="minorHAnsi"/>
                <w:color w:val="auto"/>
              </w:rPr>
              <w:t>,</w:t>
            </w:r>
            <w:r w:rsidR="00836CE8">
              <w:rPr>
                <w:rFonts w:eastAsia="Times New Roman" w:cstheme="minorHAnsi"/>
                <w:color w:val="auto"/>
              </w:rPr>
              <w:t>Node</w:t>
            </w:r>
            <w:proofErr w:type="spellEnd"/>
            <w:proofErr w:type="gramEnd"/>
            <w:r w:rsidR="006F1ABA" w:rsidRPr="006F1ABA">
              <w:rPr>
                <w:rFonts w:eastAsia="Times New Roman" w:cstheme="minorHAnsi"/>
                <w:color w:val="auto"/>
              </w:rPr>
              <w:t xml:space="preserve"> </w:t>
            </w:r>
            <w:r w:rsidR="00836CE8">
              <w:rPr>
                <w:rFonts w:eastAsia="Times New Roman" w:cstheme="minorHAnsi"/>
                <w:color w:val="auto"/>
              </w:rPr>
              <w:t>Js</w:t>
            </w:r>
          </w:p>
          <w:p w14:paraId="4141809D" w14:textId="77777777" w:rsidR="006F1ABA" w:rsidRPr="00A10362" w:rsidRDefault="006F1ABA" w:rsidP="006F1ABA">
            <w:pPr>
              <w:rPr>
                <w:rFonts w:eastAsia="Times New Roman" w:cstheme="minorHAnsi"/>
                <w:color w:val="auto"/>
              </w:rPr>
            </w:pPr>
            <w:r w:rsidRPr="006F1ABA">
              <w:rPr>
                <w:rFonts w:eastAsia="Times New Roman" w:cstheme="minorHAnsi"/>
                <w:color w:val="auto"/>
              </w:rPr>
              <w:t xml:space="preserve">HTML, </w:t>
            </w:r>
            <w:r w:rsidRPr="00A10362">
              <w:rPr>
                <w:rFonts w:eastAsia="Times New Roman" w:cstheme="minorHAnsi"/>
                <w:color w:val="auto"/>
              </w:rPr>
              <w:t xml:space="preserve">CSS, </w:t>
            </w:r>
          </w:p>
          <w:p w14:paraId="08EFEE71" w14:textId="77777777" w:rsidR="00A16B9A" w:rsidRDefault="00F326BB" w:rsidP="006F1ABA">
            <w:pPr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 xml:space="preserve">C, </w:t>
            </w:r>
            <w:r w:rsidR="006F1ABA" w:rsidRPr="00A10362">
              <w:rPr>
                <w:rFonts w:eastAsia="Times New Roman" w:cstheme="minorHAnsi"/>
                <w:color w:val="auto"/>
              </w:rPr>
              <w:t>C++</w:t>
            </w:r>
          </w:p>
          <w:p w14:paraId="779B0BA3" w14:textId="77777777" w:rsidR="00B03C52" w:rsidRDefault="00B03C52" w:rsidP="006F1ABA">
            <w:pPr>
              <w:rPr>
                <w:rFonts w:eastAsia="Times New Roman" w:cstheme="minorHAnsi"/>
                <w:color w:val="auto"/>
              </w:rPr>
            </w:pPr>
          </w:p>
          <w:p w14:paraId="121A5AF6" w14:textId="77777777" w:rsidR="00B03C52" w:rsidRDefault="00B03C52" w:rsidP="00B03C52">
            <w:pPr>
              <w:rPr>
                <w:rFonts w:eastAsia="Times New Roman" w:cstheme="minorHAnsi"/>
                <w:color w:val="auto"/>
              </w:rPr>
            </w:pPr>
            <w:r w:rsidRPr="00B03C52">
              <w:rPr>
                <w:rFonts w:eastAsia="Times New Roman" w:cstheme="minorHAnsi"/>
                <w:b/>
                <w:bCs/>
                <w:color w:val="BF9268" w:themeColor="accent2"/>
              </w:rPr>
              <w:t>Frameworks:</w:t>
            </w:r>
            <w:r>
              <w:rPr>
                <w:rFonts w:eastAsia="Times New Roman" w:cstheme="minorHAnsi"/>
                <w:color w:val="auto"/>
              </w:rPr>
              <w:t xml:space="preserve"> </w:t>
            </w:r>
          </w:p>
          <w:p w14:paraId="182054D4" w14:textId="77777777" w:rsidR="00B03C52" w:rsidRDefault="00B03C52" w:rsidP="006F1ABA">
            <w:pPr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Bootstrap</w:t>
            </w:r>
          </w:p>
          <w:p w14:paraId="2B630B1B" w14:textId="77777777" w:rsidR="00CC70ED" w:rsidRPr="00CC70ED" w:rsidRDefault="00CC70ED" w:rsidP="006F1ABA">
            <w:pPr>
              <w:rPr>
                <w:rFonts w:eastAsia="Times New Roman" w:cstheme="minorHAnsi"/>
                <w:color w:val="auto"/>
              </w:rPr>
            </w:pPr>
          </w:p>
          <w:p w14:paraId="11ADC63B" w14:textId="77777777" w:rsidR="00F326BB" w:rsidRPr="00B03C52" w:rsidRDefault="00F326BB" w:rsidP="006F1ABA">
            <w:pPr>
              <w:rPr>
                <w:rFonts w:eastAsia="Times New Roman" w:cstheme="minorHAnsi"/>
                <w:b/>
                <w:color w:val="BF9268" w:themeColor="accent2"/>
              </w:rPr>
            </w:pPr>
            <w:r w:rsidRPr="00B03C52">
              <w:rPr>
                <w:rFonts w:eastAsia="Times New Roman" w:cstheme="minorHAnsi"/>
                <w:b/>
                <w:color w:val="BF9268" w:themeColor="accent2"/>
              </w:rPr>
              <w:t>Soft Skills:</w:t>
            </w:r>
          </w:p>
          <w:p w14:paraId="529A7A7B" w14:textId="77777777" w:rsidR="00A16B9A" w:rsidRDefault="00F326BB" w:rsidP="00F326BB">
            <w:pPr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Communication,</w:t>
            </w:r>
          </w:p>
          <w:p w14:paraId="0B59B19B" w14:textId="77777777" w:rsidR="00F326BB" w:rsidRDefault="00F326BB" w:rsidP="00F326BB">
            <w:pPr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Adaptability,</w:t>
            </w:r>
          </w:p>
          <w:p w14:paraId="0AFF3086" w14:textId="77777777" w:rsidR="00F326BB" w:rsidRPr="00A16B9A" w:rsidRDefault="00F326BB" w:rsidP="00F326BB">
            <w:pPr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Problem-solving</w:t>
            </w:r>
          </w:p>
        </w:tc>
        <w:tc>
          <w:tcPr>
            <w:tcW w:w="6202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AF53468" w14:textId="77777777" w:rsidR="006B1886" w:rsidRPr="00B03C52" w:rsidRDefault="00990E63" w:rsidP="006B1886">
            <w:pPr>
              <w:pStyle w:val="Heading2"/>
              <w:rPr>
                <w:color w:val="775F55" w:themeColor="text2"/>
              </w:rPr>
            </w:pPr>
            <w:r w:rsidRPr="00B03C52">
              <w:rPr>
                <w:color w:val="775F55" w:themeColor="text2"/>
              </w:rPr>
              <w:t>Project</w:t>
            </w:r>
          </w:p>
          <w:p w14:paraId="2BE86EAC" w14:textId="77777777" w:rsidR="006B1886" w:rsidRPr="00A10362" w:rsidRDefault="00694834" w:rsidP="006B1886">
            <w:pPr>
              <w:pStyle w:val="BodyText"/>
              <w:spacing w:before="4"/>
              <w:rPr>
                <w:rFonts w:asciiTheme="minorHAnsi" w:hAnsiTheme="minorHAnsi" w:cstheme="minorHAnsi"/>
                <w:sz w:val="28"/>
                <w:szCs w:val="28"/>
              </w:rPr>
            </w:pPr>
            <w:r w:rsidRPr="00B03C52">
              <w:rPr>
                <w:rFonts w:asciiTheme="minorHAnsi" w:hAnsiTheme="minorHAnsi" w:cstheme="minorHAnsi"/>
                <w:color w:val="BF9268" w:themeColor="accent2"/>
                <w:sz w:val="28"/>
                <w:szCs w:val="28"/>
              </w:rPr>
              <w:t>Title: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B1886" w:rsidRPr="00A10362">
              <w:rPr>
                <w:rFonts w:asciiTheme="minorHAnsi" w:hAnsiTheme="minorHAnsi" w:cstheme="minorHAnsi"/>
                <w:sz w:val="28"/>
                <w:szCs w:val="28"/>
              </w:rPr>
              <w:t>Laundry</w:t>
            </w:r>
            <w:r w:rsidR="006B1886" w:rsidRPr="00A1036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="006B1886" w:rsidRPr="00A10362">
              <w:rPr>
                <w:rFonts w:asciiTheme="minorHAnsi" w:hAnsiTheme="minorHAnsi" w:cstheme="minorHAnsi"/>
                <w:sz w:val="28"/>
                <w:szCs w:val="28"/>
              </w:rPr>
              <w:t>Management</w:t>
            </w:r>
            <w:r w:rsidR="006B1886" w:rsidRPr="00A1036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="006B1886" w:rsidRPr="00A10362"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</w:p>
          <w:p w14:paraId="0EEA7DC0" w14:textId="77777777" w:rsidR="00D14AA5" w:rsidRDefault="00F326BB" w:rsidP="00D14AA5">
            <w:pPr>
              <w:pStyle w:val="SmallText"/>
              <w:rPr>
                <w:rFonts w:cstheme="minorHAnsi"/>
                <w:i w:val="0"/>
                <w:color w:val="000000" w:themeColor="text1"/>
                <w:w w:val="95"/>
                <w:sz w:val="24"/>
              </w:rPr>
            </w:pPr>
            <w:r w:rsidRPr="00204DBA">
              <w:rPr>
                <w:rFonts w:cstheme="minorHAnsi"/>
                <w:i w:val="0"/>
                <w:color w:val="BF9268" w:themeColor="accent2"/>
                <w:w w:val="95"/>
                <w:sz w:val="24"/>
              </w:rPr>
              <w:t>Role:</w:t>
            </w:r>
            <w:r>
              <w:rPr>
                <w:rFonts w:cstheme="minorHAnsi"/>
                <w:i w:val="0"/>
                <w:color w:val="000000" w:themeColor="text1"/>
                <w:w w:val="95"/>
                <w:sz w:val="24"/>
              </w:rPr>
              <w:t xml:space="preserve"> </w:t>
            </w:r>
            <w:proofErr w:type="spellStart"/>
            <w:r w:rsidR="006022BF">
              <w:rPr>
                <w:rFonts w:cstheme="minorHAnsi"/>
                <w:i w:val="0"/>
                <w:color w:val="000000" w:themeColor="text1"/>
                <w:w w:val="95"/>
                <w:sz w:val="24"/>
              </w:rPr>
              <w:t>Mern</w:t>
            </w:r>
            <w:proofErr w:type="spellEnd"/>
            <w:r w:rsidR="006022BF">
              <w:rPr>
                <w:rFonts w:cstheme="minorHAnsi"/>
                <w:i w:val="0"/>
                <w:color w:val="000000" w:themeColor="text1"/>
                <w:w w:val="95"/>
                <w:sz w:val="24"/>
              </w:rPr>
              <w:t xml:space="preserve"> Stack </w:t>
            </w:r>
          </w:p>
          <w:p w14:paraId="54E6EA3E" w14:textId="77777777" w:rsidR="00D14AA5" w:rsidRPr="00D14AA5" w:rsidRDefault="00D14AA5" w:rsidP="00D14AA5">
            <w:pPr>
              <w:pStyle w:val="SmallText"/>
              <w:rPr>
                <w:i w:val="0"/>
                <w:sz w:val="22"/>
                <w:szCs w:val="22"/>
              </w:rPr>
            </w:pPr>
            <w:r w:rsidRPr="00D14AA5">
              <w:rPr>
                <w:rStyle w:val="Strong"/>
                <w:i w:val="0"/>
                <w:color w:val="BF9268" w:themeColor="accent2"/>
                <w:sz w:val="24"/>
              </w:rPr>
              <w:t>Technologies Used</w:t>
            </w:r>
            <w:r w:rsidRPr="00D14AA5">
              <w:rPr>
                <w:rStyle w:val="Strong"/>
                <w:color w:val="BF9268" w:themeColor="accent2"/>
              </w:rPr>
              <w:t>:</w:t>
            </w:r>
            <w:r w:rsidRPr="00D14AA5">
              <w:rPr>
                <w:color w:val="BF9268" w:themeColor="accent2"/>
              </w:rPr>
              <w:t xml:space="preserve"> </w:t>
            </w:r>
            <w:r w:rsidRPr="00D14AA5">
              <w:rPr>
                <w:i w:val="0"/>
                <w:sz w:val="22"/>
                <w:szCs w:val="22"/>
              </w:rPr>
              <w:t>HTML, CSS, JavaScript, PHP, MySQL</w:t>
            </w:r>
          </w:p>
          <w:p w14:paraId="39B52EE8" w14:textId="77777777" w:rsidR="00D14AA5" w:rsidRPr="00D14AA5" w:rsidRDefault="00D14AA5" w:rsidP="00D14AA5">
            <w:pPr>
              <w:pStyle w:val="SmallText"/>
              <w:rPr>
                <w:rFonts w:cstheme="minorHAnsi"/>
                <w:i w:val="0"/>
                <w:color w:val="000000" w:themeColor="text1"/>
                <w:w w:val="95"/>
                <w:sz w:val="22"/>
                <w:szCs w:val="22"/>
              </w:rPr>
            </w:pPr>
            <w:r w:rsidRPr="00D14AA5">
              <w:rPr>
                <w:i w:val="0"/>
                <w:sz w:val="22"/>
                <w:szCs w:val="22"/>
              </w:rPr>
              <w:t xml:space="preserve">This project focuses on automating the management of a laundry firm, making it more efficient and error-free. By utilizing </w:t>
            </w:r>
            <w:r w:rsidRPr="00D14AA5">
              <w:rPr>
                <w:rStyle w:val="Strong"/>
                <w:i w:val="0"/>
                <w:sz w:val="22"/>
                <w:szCs w:val="22"/>
              </w:rPr>
              <w:t>HTML</w:t>
            </w:r>
            <w:r w:rsidRPr="00D14AA5">
              <w:rPr>
                <w:i w:val="0"/>
                <w:sz w:val="22"/>
                <w:szCs w:val="22"/>
              </w:rPr>
              <w:t xml:space="preserve">, </w:t>
            </w:r>
            <w:r w:rsidRPr="00D14AA5">
              <w:rPr>
                <w:rStyle w:val="Strong"/>
                <w:i w:val="0"/>
                <w:sz w:val="22"/>
                <w:szCs w:val="22"/>
              </w:rPr>
              <w:t>CSS</w:t>
            </w:r>
            <w:r w:rsidRPr="00D14AA5">
              <w:rPr>
                <w:i w:val="0"/>
                <w:sz w:val="22"/>
                <w:szCs w:val="22"/>
              </w:rPr>
              <w:t xml:space="preserve">, and </w:t>
            </w:r>
            <w:r w:rsidRPr="00D14AA5">
              <w:rPr>
                <w:rStyle w:val="Strong"/>
                <w:i w:val="0"/>
                <w:sz w:val="22"/>
                <w:szCs w:val="22"/>
              </w:rPr>
              <w:t>JavaScript</w:t>
            </w:r>
            <w:r w:rsidR="00204DBA">
              <w:rPr>
                <w:rStyle w:val="Strong"/>
                <w:i w:val="0"/>
                <w:sz w:val="22"/>
                <w:szCs w:val="22"/>
              </w:rPr>
              <w:t xml:space="preserve"> and React Js</w:t>
            </w:r>
            <w:r w:rsidRPr="00D14AA5">
              <w:rPr>
                <w:i w:val="0"/>
                <w:sz w:val="22"/>
                <w:szCs w:val="22"/>
              </w:rPr>
              <w:t xml:space="preserve"> on the frontend, </w:t>
            </w:r>
            <w:proofErr w:type="gramStart"/>
            <w:r w:rsidRPr="00D14AA5">
              <w:rPr>
                <w:i w:val="0"/>
                <w:sz w:val="22"/>
                <w:szCs w:val="22"/>
              </w:rPr>
              <w:t xml:space="preserve">and </w:t>
            </w:r>
            <w:r w:rsidRPr="00204DBA">
              <w:rPr>
                <w:b/>
                <w:i w:val="0"/>
                <w:sz w:val="22"/>
                <w:szCs w:val="22"/>
              </w:rPr>
              <w:t xml:space="preserve"> </w:t>
            </w:r>
            <w:r w:rsidR="00204DBA" w:rsidRPr="00204DBA">
              <w:rPr>
                <w:b/>
                <w:i w:val="0"/>
                <w:sz w:val="22"/>
                <w:szCs w:val="22"/>
              </w:rPr>
              <w:t>Node</w:t>
            </w:r>
            <w:proofErr w:type="gramEnd"/>
            <w:r w:rsidR="00204DBA" w:rsidRPr="00204DBA">
              <w:rPr>
                <w:b/>
                <w:i w:val="0"/>
                <w:sz w:val="22"/>
                <w:szCs w:val="22"/>
              </w:rPr>
              <w:t xml:space="preserve"> </w:t>
            </w:r>
            <w:proofErr w:type="spellStart"/>
            <w:r w:rsidR="00204DBA" w:rsidRPr="00204DBA">
              <w:rPr>
                <w:b/>
                <w:i w:val="0"/>
                <w:sz w:val="22"/>
                <w:szCs w:val="22"/>
              </w:rPr>
              <w:t>js</w:t>
            </w:r>
            <w:proofErr w:type="spellEnd"/>
            <w:r w:rsidRPr="00D14AA5">
              <w:rPr>
                <w:i w:val="0"/>
                <w:sz w:val="22"/>
                <w:szCs w:val="22"/>
              </w:rPr>
              <w:t xml:space="preserve"> on the backend, we were able to develop a web-based application that streamlines operations for the laundry business.</w:t>
            </w:r>
          </w:p>
          <w:p w14:paraId="76D540B6" w14:textId="77777777" w:rsidR="00D14AA5" w:rsidRPr="006022BF" w:rsidRDefault="00D14AA5" w:rsidP="00D14AA5">
            <w:pPr>
              <w:rPr>
                <w:rFonts w:cstheme="minorHAnsi"/>
                <w:i/>
              </w:rPr>
            </w:pPr>
          </w:p>
          <w:p w14:paraId="6E207C6D" w14:textId="77777777" w:rsidR="00990E63" w:rsidRPr="006022BF" w:rsidRDefault="00990E63" w:rsidP="006022BF">
            <w:pPr>
              <w:pStyle w:val="SmallText"/>
              <w:rPr>
                <w:rFonts w:cstheme="minorHAnsi"/>
                <w:i w:val="0"/>
                <w:color w:val="000000" w:themeColor="text1"/>
                <w:sz w:val="24"/>
              </w:rPr>
            </w:pPr>
          </w:p>
        </w:tc>
      </w:tr>
      <w:tr w:rsidR="007A72A3" w14:paraId="6EBD1682" w14:textId="77777777" w:rsidTr="006B1886">
        <w:trPr>
          <w:gridAfter w:val="1"/>
          <w:wAfter w:w="9" w:type="dxa"/>
          <w:trHeight w:val="2194"/>
        </w:trPr>
        <w:tc>
          <w:tcPr>
            <w:tcW w:w="4410" w:type="dxa"/>
            <w:gridSpan w:val="2"/>
            <w:tcBorders>
              <w:right w:val="single" w:sz="18" w:space="0" w:color="648276" w:themeColor="accent5"/>
            </w:tcBorders>
          </w:tcPr>
          <w:p w14:paraId="456AD3A2" w14:textId="77777777" w:rsidR="007A72A3" w:rsidRPr="00B03C52" w:rsidRDefault="00F27206" w:rsidP="007A72A3">
            <w:pPr>
              <w:pStyle w:val="Heading1"/>
              <w:jc w:val="left"/>
              <w:rPr>
                <w:color w:val="775F55" w:themeColor="text2"/>
              </w:rPr>
            </w:pPr>
            <w:sdt>
              <w:sdtPr>
                <w:rPr>
                  <w:color w:val="775F55" w:themeColor="text2"/>
                </w:rPr>
                <w:id w:val="265589766"/>
                <w:placeholder>
                  <w:docPart w:val="90F72705563D4D8D88FABA0253C8AD55"/>
                </w:placeholder>
                <w:temporary/>
                <w:showingPlcHdr/>
                <w15:appearance w15:val="hidden"/>
                <w:text/>
              </w:sdtPr>
              <w:sdtContent>
                <w:r w:rsidR="007A72A3" w:rsidRPr="00B03C52">
                  <w:rPr>
                    <w:color w:val="775F55" w:themeColor="text2"/>
                  </w:rPr>
                  <w:t>Education</w:t>
                </w:r>
              </w:sdtContent>
            </w:sdt>
          </w:p>
          <w:p w14:paraId="2E45DA46" w14:textId="77777777" w:rsidR="009731A0" w:rsidRPr="009731A0" w:rsidRDefault="00CC70ED" w:rsidP="009731A0">
            <w:r>
              <w:t>D</w:t>
            </w:r>
            <w:r w:rsidR="009731A0">
              <w:t>eveloper</w:t>
            </w:r>
          </w:p>
          <w:p w14:paraId="48D382E6" w14:textId="77777777" w:rsidR="007A72A3" w:rsidRPr="00A10362" w:rsidRDefault="007A72A3" w:rsidP="007A72A3">
            <w:pPr>
              <w:pStyle w:val="TextLeft"/>
              <w:jc w:val="left"/>
              <w:rPr>
                <w:color w:val="000000" w:themeColor="text1"/>
                <w:sz w:val="24"/>
              </w:rPr>
            </w:pPr>
            <w:r w:rsidRPr="00A10362">
              <w:rPr>
                <w:color w:val="000000" w:themeColor="text1"/>
                <w:sz w:val="24"/>
              </w:rPr>
              <w:t>Tops Technologies PVT LTD</w:t>
            </w:r>
            <w:r w:rsidRPr="00A10362">
              <w:rPr>
                <w:color w:val="000000" w:themeColor="text1"/>
                <w:sz w:val="24"/>
              </w:rPr>
              <w:br/>
            </w:r>
            <w:r w:rsidR="00CC70ED">
              <w:rPr>
                <w:color w:val="000000" w:themeColor="text1"/>
                <w:sz w:val="24"/>
              </w:rPr>
              <w:t>June</w:t>
            </w:r>
            <w:r w:rsidRPr="00A10362">
              <w:rPr>
                <w:color w:val="000000" w:themeColor="text1"/>
                <w:sz w:val="24"/>
              </w:rPr>
              <w:t xml:space="preserve"> - 2024 to </w:t>
            </w:r>
            <w:proofErr w:type="gramStart"/>
            <w:r w:rsidRPr="00A10362">
              <w:rPr>
                <w:color w:val="000000" w:themeColor="text1"/>
                <w:sz w:val="24"/>
              </w:rPr>
              <w:t>Till</w:t>
            </w:r>
            <w:proofErr w:type="gramEnd"/>
            <w:r w:rsidRPr="00A10362">
              <w:rPr>
                <w:color w:val="000000" w:themeColor="text1"/>
                <w:sz w:val="24"/>
              </w:rPr>
              <w:t xml:space="preserve"> date</w:t>
            </w:r>
            <w:r w:rsidRPr="00A10362">
              <w:rPr>
                <w:color w:val="000000" w:themeColor="text1"/>
                <w:sz w:val="24"/>
              </w:rPr>
              <w:br/>
            </w:r>
            <w:r w:rsidRPr="00A10362">
              <w:rPr>
                <w:color w:val="000000" w:themeColor="text1"/>
                <w:sz w:val="24"/>
              </w:rPr>
              <w:br/>
              <w:t xml:space="preserve">Bachelor of </w:t>
            </w:r>
            <w:r w:rsidR="00CC70ED">
              <w:rPr>
                <w:color w:val="000000" w:themeColor="text1"/>
                <w:sz w:val="24"/>
              </w:rPr>
              <w:t>Commerce</w:t>
            </w:r>
            <w:r w:rsidRPr="00A10362">
              <w:rPr>
                <w:color w:val="000000" w:themeColor="text1"/>
                <w:sz w:val="24"/>
              </w:rPr>
              <w:br/>
            </w:r>
            <w:r w:rsidR="00CC70ED">
              <w:rPr>
                <w:color w:val="000000" w:themeColor="text1"/>
                <w:sz w:val="24"/>
              </w:rPr>
              <w:t>Saurashtra</w:t>
            </w:r>
            <w:r w:rsidRPr="00A10362">
              <w:rPr>
                <w:color w:val="000000" w:themeColor="text1"/>
                <w:sz w:val="24"/>
              </w:rPr>
              <w:t xml:space="preserve"> University</w:t>
            </w:r>
            <w:r w:rsidRPr="00A10362">
              <w:rPr>
                <w:color w:val="000000" w:themeColor="text1"/>
                <w:sz w:val="24"/>
              </w:rPr>
              <w:br/>
              <w:t>April - 2024</w:t>
            </w:r>
            <w:r w:rsidRPr="00A10362">
              <w:rPr>
                <w:color w:val="000000" w:themeColor="text1"/>
                <w:sz w:val="24"/>
              </w:rPr>
              <w:br/>
              <w:t xml:space="preserve"> </w:t>
            </w:r>
          </w:p>
          <w:p w14:paraId="755198BA" w14:textId="77777777" w:rsidR="007A72A3" w:rsidRPr="005B31CC" w:rsidRDefault="007A72A3" w:rsidP="007A72A3"/>
        </w:tc>
        <w:tc>
          <w:tcPr>
            <w:tcW w:w="6202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65D1C58" w14:textId="77777777" w:rsidR="007A72A3" w:rsidRDefault="007A72A3" w:rsidP="007A72A3">
            <w:pPr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</w:p>
          <w:p w14:paraId="4D1530B6" w14:textId="77777777" w:rsidR="002309FE" w:rsidRPr="00B03C52" w:rsidRDefault="002309FE" w:rsidP="007A72A3">
            <w:pPr>
              <w:rPr>
                <w:rFonts w:asciiTheme="majorHAnsi" w:hAnsiTheme="majorHAnsi" w:cs="Times New Roman (Body CS)"/>
                <w:b/>
                <w:color w:val="775F55" w:themeColor="text2"/>
                <w:sz w:val="28"/>
              </w:rPr>
            </w:pPr>
            <w:r w:rsidRPr="00B03C52">
              <w:rPr>
                <w:rFonts w:asciiTheme="majorHAnsi" w:hAnsiTheme="majorHAnsi" w:cs="Times New Roman (Body CS)"/>
                <w:b/>
                <w:color w:val="775F55" w:themeColor="text2"/>
                <w:sz w:val="28"/>
              </w:rPr>
              <w:t xml:space="preserve">Language Known </w:t>
            </w:r>
          </w:p>
          <w:p w14:paraId="40FAA0AA" w14:textId="77777777" w:rsidR="002309FE" w:rsidRPr="002309FE" w:rsidRDefault="002309FE" w:rsidP="002309FE">
            <w:pPr>
              <w:rPr>
                <w:rFonts w:asciiTheme="majorHAnsi" w:hAnsiTheme="majorHAnsi" w:cs="Times New Roman (Body CS)"/>
                <w:sz w:val="26"/>
                <w:szCs w:val="26"/>
              </w:rPr>
            </w:pPr>
          </w:p>
          <w:p w14:paraId="69F27ED5" w14:textId="77777777" w:rsidR="002309FE" w:rsidRPr="002309FE" w:rsidRDefault="002309FE" w:rsidP="002309FE">
            <w:pPr>
              <w:rPr>
                <w:rFonts w:cstheme="minorHAnsi"/>
                <w:sz w:val="26"/>
                <w:szCs w:val="26"/>
              </w:rPr>
            </w:pPr>
            <w:r w:rsidRPr="002309FE">
              <w:rPr>
                <w:rFonts w:cstheme="minorHAnsi"/>
                <w:sz w:val="26"/>
                <w:szCs w:val="26"/>
              </w:rPr>
              <w:t>English</w:t>
            </w:r>
          </w:p>
          <w:p w14:paraId="16F8B2DC" w14:textId="77777777" w:rsidR="002309FE" w:rsidRPr="002309FE" w:rsidRDefault="002309FE" w:rsidP="002309FE">
            <w:pPr>
              <w:rPr>
                <w:rFonts w:cstheme="minorHAnsi"/>
                <w:sz w:val="26"/>
                <w:szCs w:val="26"/>
              </w:rPr>
            </w:pPr>
          </w:p>
          <w:p w14:paraId="5DF2509A" w14:textId="77777777" w:rsidR="002309FE" w:rsidRPr="002309FE" w:rsidRDefault="002309FE" w:rsidP="002309FE">
            <w:pPr>
              <w:rPr>
                <w:rFonts w:cstheme="minorHAnsi"/>
                <w:sz w:val="26"/>
                <w:szCs w:val="26"/>
              </w:rPr>
            </w:pPr>
            <w:r w:rsidRPr="002309FE">
              <w:rPr>
                <w:rFonts w:cstheme="minorHAnsi"/>
                <w:sz w:val="26"/>
                <w:szCs w:val="26"/>
              </w:rPr>
              <w:t>Gujarati</w:t>
            </w:r>
          </w:p>
          <w:p w14:paraId="340B0401" w14:textId="77777777" w:rsidR="002309FE" w:rsidRPr="002309FE" w:rsidRDefault="002309FE" w:rsidP="002309FE">
            <w:pPr>
              <w:rPr>
                <w:rFonts w:cstheme="minorHAnsi"/>
                <w:sz w:val="26"/>
                <w:szCs w:val="26"/>
              </w:rPr>
            </w:pPr>
          </w:p>
          <w:p w14:paraId="25A56EF6" w14:textId="77777777" w:rsidR="002309FE" w:rsidRDefault="002309FE" w:rsidP="002309FE">
            <w:pPr>
              <w:rPr>
                <w:rFonts w:asciiTheme="majorHAnsi" w:hAnsiTheme="majorHAnsi" w:cs="Times New Roman (Body CS)"/>
                <w:sz w:val="28"/>
              </w:rPr>
            </w:pPr>
            <w:r w:rsidRPr="002309FE">
              <w:rPr>
                <w:rFonts w:cstheme="minorHAnsi"/>
                <w:sz w:val="26"/>
                <w:szCs w:val="26"/>
              </w:rPr>
              <w:t>Hindi</w:t>
            </w:r>
          </w:p>
          <w:p w14:paraId="569E899D" w14:textId="77777777" w:rsidR="002309FE" w:rsidRDefault="002309FE" w:rsidP="002309FE">
            <w:pPr>
              <w:rPr>
                <w:rFonts w:asciiTheme="majorHAnsi" w:hAnsiTheme="majorHAnsi" w:cs="Times New Roman (Body CS)"/>
                <w:sz w:val="28"/>
              </w:rPr>
            </w:pPr>
          </w:p>
          <w:p w14:paraId="1B12395C" w14:textId="77777777" w:rsidR="002309FE" w:rsidRPr="00B03C52" w:rsidRDefault="002309FE" w:rsidP="002309FE">
            <w:pPr>
              <w:rPr>
                <w:rFonts w:asciiTheme="majorHAnsi" w:hAnsiTheme="majorHAnsi" w:cs="Times New Roman (Body CS)"/>
                <w:b/>
                <w:color w:val="775F55" w:themeColor="text2"/>
                <w:sz w:val="28"/>
              </w:rPr>
            </w:pPr>
            <w:r w:rsidRPr="00B03C52">
              <w:rPr>
                <w:rFonts w:asciiTheme="majorHAnsi" w:hAnsiTheme="majorHAnsi" w:cs="Times New Roman (Body CS)"/>
                <w:b/>
                <w:color w:val="775F55" w:themeColor="text2"/>
                <w:sz w:val="28"/>
              </w:rPr>
              <w:t>Social</w:t>
            </w:r>
          </w:p>
          <w:p w14:paraId="252F326D" w14:textId="77777777" w:rsidR="002309FE" w:rsidRDefault="002309FE" w:rsidP="002309FE">
            <w:pPr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</w:p>
          <w:p w14:paraId="1EAE3553" w14:textId="77777777" w:rsidR="002309FE" w:rsidRDefault="002309FE" w:rsidP="002309FE">
            <w:pPr>
              <w:rPr>
                <w:rFonts w:asciiTheme="majorHAnsi" w:hAnsiTheme="majorHAnsi" w:cs="Times New Roman (Body CS)"/>
                <w:sz w:val="28"/>
              </w:rPr>
            </w:pPr>
            <w:r>
              <w:rPr>
                <w:rFonts w:asciiTheme="majorHAnsi" w:hAnsiTheme="majorHAnsi" w:cs="Times New Roman (Body CS)"/>
                <w:sz w:val="28"/>
              </w:rPr>
              <w:t>GitHub –</w:t>
            </w:r>
            <w:r w:rsidR="00CC70ED">
              <w:rPr>
                <w:rFonts w:asciiTheme="majorHAnsi" w:hAnsiTheme="majorHAnsi" w:cs="Times New Roman (Body CS)"/>
                <w:sz w:val="28"/>
              </w:rPr>
              <w:t xml:space="preserve"> </w:t>
            </w:r>
            <w:r w:rsidR="00910FB0">
              <w:rPr>
                <w:rFonts w:asciiTheme="majorHAnsi" w:hAnsiTheme="majorHAnsi" w:cs="Times New Roman (Body CS)"/>
                <w:sz w:val="28"/>
              </w:rPr>
              <w:fldChar w:fldCharType="begin"/>
            </w:r>
            <w:r w:rsidR="00910FB0">
              <w:rPr>
                <w:rFonts w:asciiTheme="majorHAnsi" w:hAnsiTheme="majorHAnsi" w:cs="Times New Roman (Body CS)"/>
                <w:sz w:val="28"/>
              </w:rPr>
              <w:instrText>HYPERLINK "https://github.com/krupalisavaliya"</w:instrText>
            </w:r>
            <w:r w:rsidR="00910FB0">
              <w:rPr>
                <w:rFonts w:asciiTheme="majorHAnsi" w:hAnsiTheme="majorHAnsi" w:cs="Times New Roman (Body CS)"/>
                <w:sz w:val="28"/>
              </w:rPr>
            </w:r>
            <w:r w:rsidR="00910FB0">
              <w:rPr>
                <w:rFonts w:asciiTheme="majorHAnsi" w:hAnsiTheme="majorHAnsi" w:cs="Times New Roman (Body CS)"/>
                <w:sz w:val="28"/>
              </w:rPr>
              <w:fldChar w:fldCharType="separate"/>
            </w:r>
            <w:proofErr w:type="spellStart"/>
            <w:r w:rsidR="00CC70ED" w:rsidRPr="00910FB0">
              <w:rPr>
                <w:rStyle w:val="Hyperlink"/>
                <w:rFonts w:asciiTheme="majorHAnsi" w:hAnsiTheme="majorHAnsi" w:cs="Times New Roman (Body CS)"/>
                <w:sz w:val="28"/>
              </w:rPr>
              <w:t>Krupali</w:t>
            </w:r>
            <w:proofErr w:type="spellEnd"/>
            <w:r w:rsidR="00CC70ED" w:rsidRPr="00910FB0">
              <w:rPr>
                <w:rStyle w:val="Hyperlink"/>
                <w:rFonts w:asciiTheme="majorHAnsi" w:hAnsiTheme="majorHAnsi" w:cs="Times New Roman (Body CS)"/>
                <w:sz w:val="28"/>
              </w:rPr>
              <w:t xml:space="preserve"> </w:t>
            </w:r>
            <w:proofErr w:type="spellStart"/>
            <w:r w:rsidR="00CC70ED" w:rsidRPr="00910FB0">
              <w:rPr>
                <w:rStyle w:val="Hyperlink"/>
                <w:rFonts w:asciiTheme="majorHAnsi" w:hAnsiTheme="majorHAnsi" w:cs="Times New Roman (Body CS)"/>
                <w:sz w:val="28"/>
              </w:rPr>
              <w:t>Savaliya</w:t>
            </w:r>
            <w:proofErr w:type="spellEnd"/>
            <w:r w:rsidR="00910FB0">
              <w:rPr>
                <w:rFonts w:asciiTheme="majorHAnsi" w:hAnsiTheme="majorHAnsi" w:cs="Times New Roman (Body CS)"/>
                <w:sz w:val="28"/>
              </w:rPr>
              <w:fldChar w:fldCharType="end"/>
            </w:r>
          </w:p>
          <w:p w14:paraId="1C406DB2" w14:textId="77777777" w:rsidR="002309FE" w:rsidRPr="002309FE" w:rsidRDefault="002309FE" w:rsidP="002309FE">
            <w:pPr>
              <w:rPr>
                <w:rFonts w:asciiTheme="majorHAnsi" w:hAnsiTheme="majorHAnsi" w:cs="Times New Roman (Body CS)"/>
                <w:sz w:val="28"/>
              </w:rPr>
            </w:pPr>
            <w:r>
              <w:rPr>
                <w:rFonts w:asciiTheme="majorHAnsi" w:hAnsiTheme="majorHAnsi" w:cs="Times New Roman (Body CS)"/>
                <w:sz w:val="28"/>
              </w:rPr>
              <w:t>LinkedIn –</w:t>
            </w:r>
            <w:r w:rsidR="00CC70ED">
              <w:rPr>
                <w:rFonts w:asciiTheme="majorHAnsi" w:hAnsiTheme="majorHAnsi" w:cs="Times New Roman (Body CS)"/>
                <w:sz w:val="28"/>
              </w:rPr>
              <w:t xml:space="preserve"> </w:t>
            </w:r>
            <w:hyperlink r:id="rId9" w:history="1">
              <w:proofErr w:type="spellStart"/>
              <w:r w:rsidR="00CC70ED" w:rsidRPr="00910FB0">
                <w:rPr>
                  <w:rStyle w:val="Hyperlink"/>
                  <w:rFonts w:asciiTheme="majorHAnsi" w:hAnsiTheme="majorHAnsi" w:cs="Times New Roman (Body CS)"/>
                  <w:sz w:val="28"/>
                </w:rPr>
                <w:t>Krupali-Savaliya</w:t>
              </w:r>
              <w:proofErr w:type="spellEnd"/>
            </w:hyperlink>
          </w:p>
        </w:tc>
      </w:tr>
    </w:tbl>
    <w:p w14:paraId="6715790D" w14:textId="77777777" w:rsidR="00C55D85" w:rsidRDefault="00C55D85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AF68A" w14:textId="77777777" w:rsidR="00F27206" w:rsidRDefault="00F27206" w:rsidP="00F316AD">
      <w:r>
        <w:separator/>
      </w:r>
    </w:p>
  </w:endnote>
  <w:endnote w:type="continuationSeparator" w:id="0">
    <w:p w14:paraId="46EC34F5" w14:textId="77777777" w:rsidR="00F27206" w:rsidRDefault="00F2720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BCA42" w14:textId="77777777" w:rsidR="00F27206" w:rsidRDefault="00F272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C528D7" wp14:editId="3DBC602D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68AB31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20DC6" w14:textId="77777777" w:rsidR="00F27206" w:rsidRDefault="00F27206" w:rsidP="00F316AD">
      <w:r>
        <w:separator/>
      </w:r>
    </w:p>
  </w:footnote>
  <w:footnote w:type="continuationSeparator" w:id="0">
    <w:p w14:paraId="56BB0BDA" w14:textId="77777777" w:rsidR="00F27206" w:rsidRDefault="00F27206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BF"/>
    <w:rsid w:val="000B6842"/>
    <w:rsid w:val="000E1D44"/>
    <w:rsid w:val="00177FBF"/>
    <w:rsid w:val="00204DBA"/>
    <w:rsid w:val="0020696E"/>
    <w:rsid w:val="002309FE"/>
    <w:rsid w:val="002356A2"/>
    <w:rsid w:val="002A77E1"/>
    <w:rsid w:val="002D12DA"/>
    <w:rsid w:val="003019B2"/>
    <w:rsid w:val="0034688D"/>
    <w:rsid w:val="003C4FFA"/>
    <w:rsid w:val="0040233B"/>
    <w:rsid w:val="004975AA"/>
    <w:rsid w:val="00511A6E"/>
    <w:rsid w:val="0057534A"/>
    <w:rsid w:val="0057541E"/>
    <w:rsid w:val="005B31CC"/>
    <w:rsid w:val="006022BF"/>
    <w:rsid w:val="00605A5B"/>
    <w:rsid w:val="00694834"/>
    <w:rsid w:val="006B1886"/>
    <w:rsid w:val="006C60E6"/>
    <w:rsid w:val="006E0AA3"/>
    <w:rsid w:val="006E70D3"/>
    <w:rsid w:val="006F1ABA"/>
    <w:rsid w:val="007A72A3"/>
    <w:rsid w:val="007B0F94"/>
    <w:rsid w:val="00836CE8"/>
    <w:rsid w:val="00910FB0"/>
    <w:rsid w:val="00944407"/>
    <w:rsid w:val="009731A0"/>
    <w:rsid w:val="00990E63"/>
    <w:rsid w:val="00A10362"/>
    <w:rsid w:val="00A16B9A"/>
    <w:rsid w:val="00A56D9A"/>
    <w:rsid w:val="00A77921"/>
    <w:rsid w:val="00AE4249"/>
    <w:rsid w:val="00B03C52"/>
    <w:rsid w:val="00B575FB"/>
    <w:rsid w:val="00BA5800"/>
    <w:rsid w:val="00C1095A"/>
    <w:rsid w:val="00C55D85"/>
    <w:rsid w:val="00CA2273"/>
    <w:rsid w:val="00CC70ED"/>
    <w:rsid w:val="00CD32CD"/>
    <w:rsid w:val="00CD50FD"/>
    <w:rsid w:val="00D14AA5"/>
    <w:rsid w:val="00D47124"/>
    <w:rsid w:val="00D7768A"/>
    <w:rsid w:val="00DC748E"/>
    <w:rsid w:val="00DD5D7B"/>
    <w:rsid w:val="00F14A65"/>
    <w:rsid w:val="00F27206"/>
    <w:rsid w:val="00F316AD"/>
    <w:rsid w:val="00F326BB"/>
    <w:rsid w:val="00F4501B"/>
    <w:rsid w:val="00F858AE"/>
    <w:rsid w:val="00F92BF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0E2C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6F1ABA"/>
    <w:rPr>
      <w:color w:val="F7B615" w:themeColor="hyperlink"/>
      <w:u w:val="single"/>
    </w:rPr>
  </w:style>
  <w:style w:type="character" w:styleId="Strong">
    <w:name w:val="Strong"/>
    <w:basedOn w:val="DefaultParagraphFont"/>
    <w:uiPriority w:val="22"/>
    <w:qFormat/>
    <w:rsid w:val="006F1ABA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6B1886"/>
    <w:pPr>
      <w:widowControl w:val="0"/>
      <w:autoSpaceDE w:val="0"/>
      <w:autoSpaceDN w:val="0"/>
    </w:pPr>
    <w:rPr>
      <w:rFonts w:ascii="Trebuchet MS" w:eastAsia="Trebuchet MS" w:hAnsi="Trebuchet MS" w:cs="Trebuchet MS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6B1886"/>
    <w:rPr>
      <w:rFonts w:ascii="Trebuchet MS" w:eastAsia="Trebuchet MS" w:hAnsi="Trebuchet MS" w:cs="Trebuchet MS"/>
    </w:rPr>
  </w:style>
  <w:style w:type="character" w:styleId="UnresolvedMention">
    <w:name w:val="Unresolved Mention"/>
    <w:basedOn w:val="DefaultParagraphFont"/>
    <w:uiPriority w:val="99"/>
    <w:semiHidden/>
    <w:unhideWhenUsed/>
    <w:rsid w:val="00910F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4AA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krupali-savaliy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AF337A26BE4EBC96BFA4F35371B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D4396-F573-4F3A-9064-F6D627182B77}"/>
      </w:docPartPr>
      <w:docPartBody>
        <w:p w:rsidR="00056033" w:rsidRDefault="0043675F">
          <w:pPr>
            <w:pStyle w:val="70AF337A26BE4EBC96BFA4F35371BCD0"/>
          </w:pPr>
          <w:r w:rsidRPr="00605A5B">
            <w:t>Contact</w:t>
          </w:r>
        </w:p>
      </w:docPartBody>
    </w:docPart>
    <w:docPart>
      <w:docPartPr>
        <w:name w:val="5D92F8A10F5448008FD9F11BD8E86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35B9F-00AE-4292-9B6E-F4C495C77F88}"/>
      </w:docPartPr>
      <w:docPartBody>
        <w:p w:rsidR="00056033" w:rsidRDefault="00FF76CF" w:rsidP="00FF76CF">
          <w:pPr>
            <w:pStyle w:val="5D92F8A10F5448008FD9F11BD8E86B96"/>
          </w:pPr>
          <w:r w:rsidRPr="000E1D44">
            <w:t>Key Skills</w:t>
          </w:r>
        </w:p>
      </w:docPartBody>
    </w:docPart>
    <w:docPart>
      <w:docPartPr>
        <w:name w:val="90F72705563D4D8D88FABA0253C8A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05F7-1703-491F-9096-0D5927B0C97B}"/>
      </w:docPartPr>
      <w:docPartBody>
        <w:p w:rsidR="00056033" w:rsidRDefault="00FF76CF" w:rsidP="00FF76CF">
          <w:pPr>
            <w:pStyle w:val="90F72705563D4D8D88FABA0253C8AD5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CF"/>
    <w:rsid w:val="00045569"/>
    <w:rsid w:val="00056033"/>
    <w:rsid w:val="0043675F"/>
    <w:rsid w:val="0096747A"/>
    <w:rsid w:val="00C2635E"/>
    <w:rsid w:val="00F36FCB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52AD79AD394A10B5D91A547DC3CC05">
    <w:name w:val="D352AD79AD394A10B5D91A547DC3CC0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D2428CA5A7BA44F5AB60B02B2C4364C7">
    <w:name w:val="D2428CA5A7BA44F5AB60B02B2C4364C7"/>
  </w:style>
  <w:style w:type="paragraph" w:customStyle="1" w:styleId="6D561A19986043708126BF7D7EC05721">
    <w:name w:val="6D561A19986043708126BF7D7EC05721"/>
  </w:style>
  <w:style w:type="paragraph" w:customStyle="1" w:styleId="70AF337A26BE4EBC96BFA4F35371BCD0">
    <w:name w:val="70AF337A26BE4EBC96BFA4F35371BCD0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FFB0579E76F94C1593677679F8D0B08E">
    <w:name w:val="FFB0579E76F94C1593677679F8D0B08E"/>
  </w:style>
  <w:style w:type="paragraph" w:customStyle="1" w:styleId="C7F99C0EC00A428682326258007BC235">
    <w:name w:val="C7F99C0EC00A428682326258007BC235"/>
  </w:style>
  <w:style w:type="paragraph" w:customStyle="1" w:styleId="473314CC5FCF4749A2F6478470DC109F">
    <w:name w:val="473314CC5FCF4749A2F6478470DC109F"/>
  </w:style>
  <w:style w:type="paragraph" w:customStyle="1" w:styleId="31053A6626284525800EFB59CB041863">
    <w:name w:val="31053A6626284525800EFB59CB041863"/>
  </w:style>
  <w:style w:type="paragraph" w:customStyle="1" w:styleId="FC4006022D93451393F2A198ED3EB5BA">
    <w:name w:val="FC4006022D93451393F2A198ED3EB5BA"/>
  </w:style>
  <w:style w:type="paragraph" w:customStyle="1" w:styleId="50A0706592C4445DAF24431062EC1654">
    <w:name w:val="50A0706592C4445DAF24431062EC1654"/>
  </w:style>
  <w:style w:type="paragraph" w:customStyle="1" w:styleId="3CED1CE4F6C84C168B6288A83B8EB136">
    <w:name w:val="3CED1CE4F6C84C168B6288A83B8EB136"/>
  </w:style>
  <w:style w:type="paragraph" w:customStyle="1" w:styleId="4E6973E7F3084F9189F76AFE7ACCDEBD">
    <w:name w:val="4E6973E7F3084F9189F76AFE7ACCDEBD"/>
  </w:style>
  <w:style w:type="paragraph" w:customStyle="1" w:styleId="E0655B3E90B64345B2B44549DEC03BE5">
    <w:name w:val="E0655B3E90B64345B2B44549DEC03BE5"/>
  </w:style>
  <w:style w:type="paragraph" w:customStyle="1" w:styleId="3C89A9909A1847CE953BE0298DE36438">
    <w:name w:val="3C89A9909A1847CE953BE0298DE36438"/>
  </w:style>
  <w:style w:type="paragraph" w:customStyle="1" w:styleId="6FD711BB327B4B42B9DF1F09A52148C3">
    <w:name w:val="6FD711BB327B4B42B9DF1F09A52148C3"/>
  </w:style>
  <w:style w:type="paragraph" w:customStyle="1" w:styleId="6D2D19AFDDC14DCDA8208CD3BA8EEFE1">
    <w:name w:val="6D2D19AFDDC14DCDA8208CD3BA8EEFE1"/>
  </w:style>
  <w:style w:type="paragraph" w:customStyle="1" w:styleId="960DD0A01D604982B5B2F82DC6A52894">
    <w:name w:val="960DD0A01D604982B5B2F82DC6A52894"/>
  </w:style>
  <w:style w:type="paragraph" w:customStyle="1" w:styleId="F601E8D1A70C4F118F4FF392816473E4">
    <w:name w:val="F601E8D1A70C4F118F4FF392816473E4"/>
  </w:style>
  <w:style w:type="paragraph" w:customStyle="1" w:styleId="6CB13B99F1544C518BC3A49BF2B18F0A">
    <w:name w:val="6CB13B99F1544C518BC3A49BF2B18F0A"/>
  </w:style>
  <w:style w:type="paragraph" w:customStyle="1" w:styleId="F31AA28C3D90413781FD140BC2DA2AA4">
    <w:name w:val="F31AA28C3D90413781FD140BC2DA2AA4"/>
  </w:style>
  <w:style w:type="paragraph" w:customStyle="1" w:styleId="6DB7B6DFE0CD4157A0C46B356FE5E8D1">
    <w:name w:val="6DB7B6DFE0CD4157A0C46B356FE5E8D1"/>
  </w:style>
  <w:style w:type="paragraph" w:customStyle="1" w:styleId="650C8AC43B9340BFA1CB9211A5293ED5">
    <w:name w:val="650C8AC43B9340BFA1CB9211A5293ED5"/>
  </w:style>
  <w:style w:type="paragraph" w:customStyle="1" w:styleId="EA939800761C4768BBA3F1C1A8F06E65">
    <w:name w:val="EA939800761C4768BBA3F1C1A8F06E65"/>
  </w:style>
  <w:style w:type="paragraph" w:customStyle="1" w:styleId="80B3C3271BC7402D948C6C45530F6C50">
    <w:name w:val="80B3C3271BC7402D948C6C45530F6C50"/>
  </w:style>
  <w:style w:type="paragraph" w:customStyle="1" w:styleId="C02FB8D638824DD0B0769223ABEF87D6">
    <w:name w:val="C02FB8D638824DD0B0769223ABEF87D6"/>
  </w:style>
  <w:style w:type="paragraph" w:customStyle="1" w:styleId="60E1FDDB50474C0390C57768940987DB">
    <w:name w:val="60E1FDDB50474C0390C57768940987DB"/>
  </w:style>
  <w:style w:type="paragraph" w:customStyle="1" w:styleId="8DB5430B1623488AADDAD88A02C8A241">
    <w:name w:val="8DB5430B1623488AADDAD88A02C8A241"/>
  </w:style>
  <w:style w:type="paragraph" w:customStyle="1" w:styleId="C82DC9AF7F724BC7A986007B96B88FF5">
    <w:name w:val="C82DC9AF7F724BC7A986007B96B88FF5"/>
  </w:style>
  <w:style w:type="paragraph" w:customStyle="1" w:styleId="TextRight">
    <w:name w:val="TextRight"/>
    <w:basedOn w:val="Normal"/>
    <w:next w:val="Normal"/>
    <w:uiPriority w:val="5"/>
    <w:qFormat/>
    <w:rsid w:val="00FF76CF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44E697D94324A7A999AE2DD41B44ACE">
    <w:name w:val="D44E697D94324A7A999AE2DD41B44ACE"/>
  </w:style>
  <w:style w:type="paragraph" w:customStyle="1" w:styleId="FD0B71C0DE80415C91179449EF7F8824">
    <w:name w:val="FD0B71C0DE80415C91179449EF7F8824"/>
  </w:style>
  <w:style w:type="paragraph" w:customStyle="1" w:styleId="66447E98C163402EBADEB38967903AF4">
    <w:name w:val="66447E98C163402EBADEB38967903AF4"/>
  </w:style>
  <w:style w:type="paragraph" w:customStyle="1" w:styleId="A2E3BB14AA3B46B5B5360330A61BFFD8">
    <w:name w:val="A2E3BB14AA3B46B5B5360330A61BFFD8"/>
  </w:style>
  <w:style w:type="paragraph" w:customStyle="1" w:styleId="3F78E3BE437F4810B3478AF11E1C3E75">
    <w:name w:val="3F78E3BE437F4810B3478AF11E1C3E75"/>
  </w:style>
  <w:style w:type="paragraph" w:customStyle="1" w:styleId="04F2BFCCD551429592C14E5A5B93C8D9">
    <w:name w:val="04F2BFCCD551429592C14E5A5B93C8D9"/>
    <w:rsid w:val="00FF76CF"/>
  </w:style>
  <w:style w:type="paragraph" w:customStyle="1" w:styleId="0434A7642182442F81A0947B2743000F">
    <w:name w:val="0434A7642182442F81A0947B2743000F"/>
    <w:rsid w:val="00FF76CF"/>
  </w:style>
  <w:style w:type="paragraph" w:customStyle="1" w:styleId="EB664A6EBE424E9282EE78DCC422BDD8">
    <w:name w:val="EB664A6EBE424E9282EE78DCC422BDD8"/>
    <w:rsid w:val="00FF76CF"/>
  </w:style>
  <w:style w:type="paragraph" w:customStyle="1" w:styleId="948BD61890214B6EAE1835CFC9208DD9">
    <w:name w:val="948BD61890214B6EAE1835CFC9208DD9"/>
    <w:rsid w:val="00FF76CF"/>
  </w:style>
  <w:style w:type="paragraph" w:customStyle="1" w:styleId="C7CEFAF7DA7943BDBFD136DFFF12CA2E">
    <w:name w:val="C7CEFAF7DA7943BDBFD136DFFF12CA2E"/>
    <w:rsid w:val="00FF76CF"/>
  </w:style>
  <w:style w:type="paragraph" w:customStyle="1" w:styleId="0CE9358B01A149318817D6AD154233F9">
    <w:name w:val="0CE9358B01A149318817D6AD154233F9"/>
    <w:rsid w:val="00FF76CF"/>
  </w:style>
  <w:style w:type="paragraph" w:customStyle="1" w:styleId="FD8C9966BB69485B9DEA1CD757D6530F">
    <w:name w:val="FD8C9966BB69485B9DEA1CD757D6530F"/>
    <w:rsid w:val="00FF76CF"/>
  </w:style>
  <w:style w:type="paragraph" w:customStyle="1" w:styleId="1300DA928F374ADCA99C8B686D97E1D1">
    <w:name w:val="1300DA928F374ADCA99C8B686D97E1D1"/>
    <w:rsid w:val="00FF76CF"/>
  </w:style>
  <w:style w:type="paragraph" w:customStyle="1" w:styleId="0DE1CE7D5E0F4FD8A61F881E6C2D2D8D">
    <w:name w:val="0DE1CE7D5E0F4FD8A61F881E6C2D2D8D"/>
    <w:rsid w:val="00FF76CF"/>
  </w:style>
  <w:style w:type="paragraph" w:customStyle="1" w:styleId="7123E23C89734F55838B226CDC4E0555">
    <w:name w:val="7123E23C89734F55838B226CDC4E0555"/>
    <w:rsid w:val="00FF76CF"/>
  </w:style>
  <w:style w:type="paragraph" w:customStyle="1" w:styleId="231DAF1246884516938217A660E90BB6">
    <w:name w:val="231DAF1246884516938217A660E90BB6"/>
    <w:rsid w:val="00FF76CF"/>
  </w:style>
  <w:style w:type="paragraph" w:customStyle="1" w:styleId="B0DE35AEF1DC457F9E8ABC7EF3EFADD9">
    <w:name w:val="B0DE35AEF1DC457F9E8ABC7EF3EFADD9"/>
    <w:rsid w:val="00FF76CF"/>
  </w:style>
  <w:style w:type="paragraph" w:customStyle="1" w:styleId="ABC6E1C2DF6B4A85B6C0E5FE0CA6225F">
    <w:name w:val="ABC6E1C2DF6B4A85B6C0E5FE0CA6225F"/>
    <w:rsid w:val="00FF76CF"/>
  </w:style>
  <w:style w:type="paragraph" w:customStyle="1" w:styleId="F8B6A150EA0942F2B8FA5FFA4F0B2C76">
    <w:name w:val="F8B6A150EA0942F2B8FA5FFA4F0B2C76"/>
    <w:rsid w:val="00FF76CF"/>
  </w:style>
  <w:style w:type="paragraph" w:customStyle="1" w:styleId="8C7F1581C4344267B237D1408AB70685">
    <w:name w:val="8C7F1581C4344267B237D1408AB70685"/>
    <w:rsid w:val="00FF76CF"/>
  </w:style>
  <w:style w:type="paragraph" w:customStyle="1" w:styleId="87DB959845E640B7BD27239EA7F6E94A">
    <w:name w:val="87DB959845E640B7BD27239EA7F6E94A"/>
    <w:rsid w:val="00FF76CF"/>
  </w:style>
  <w:style w:type="paragraph" w:customStyle="1" w:styleId="05C35DCD009F4FB2A4EF11B65069C3D4">
    <w:name w:val="05C35DCD009F4FB2A4EF11B65069C3D4"/>
    <w:rsid w:val="00FF76CF"/>
  </w:style>
  <w:style w:type="paragraph" w:customStyle="1" w:styleId="3159BF6D35BA474583F5C82DFE82DF78">
    <w:name w:val="3159BF6D35BA474583F5C82DFE82DF78"/>
    <w:rsid w:val="00FF76CF"/>
  </w:style>
  <w:style w:type="paragraph" w:customStyle="1" w:styleId="8A47D703472944E18D7C2CFDB2D09601">
    <w:name w:val="8A47D703472944E18D7C2CFDB2D09601"/>
    <w:rsid w:val="00FF76CF"/>
  </w:style>
  <w:style w:type="paragraph" w:customStyle="1" w:styleId="A828EC8AEFAE4CBD8286EF3005FFA7E1">
    <w:name w:val="A828EC8AEFAE4CBD8286EF3005FFA7E1"/>
    <w:rsid w:val="00FF76CF"/>
  </w:style>
  <w:style w:type="paragraph" w:customStyle="1" w:styleId="C5C7ADDCAD614DED81E31362F2B6A41B">
    <w:name w:val="C5C7ADDCAD614DED81E31362F2B6A41B"/>
    <w:rsid w:val="00FF76CF"/>
  </w:style>
  <w:style w:type="paragraph" w:customStyle="1" w:styleId="AB76CDA4D83048FDA0DB21DA125152DB">
    <w:name w:val="AB76CDA4D83048FDA0DB21DA125152DB"/>
    <w:rsid w:val="00FF76CF"/>
  </w:style>
  <w:style w:type="paragraph" w:customStyle="1" w:styleId="4FDC30605A374344A867AFCDE42F0871">
    <w:name w:val="4FDC30605A374344A867AFCDE42F0871"/>
    <w:rsid w:val="00FF76CF"/>
  </w:style>
  <w:style w:type="paragraph" w:customStyle="1" w:styleId="39073EB04F4B472F8EEAB60486DB0D32">
    <w:name w:val="39073EB04F4B472F8EEAB60486DB0D32"/>
    <w:rsid w:val="00FF76CF"/>
  </w:style>
  <w:style w:type="paragraph" w:customStyle="1" w:styleId="AABB71693E0C4FD1B4F46A2C23693642">
    <w:name w:val="AABB71693E0C4FD1B4F46A2C23693642"/>
    <w:rsid w:val="00FF76CF"/>
  </w:style>
  <w:style w:type="paragraph" w:customStyle="1" w:styleId="1DFB0A5DF3134344A5F3065FE64AB751">
    <w:name w:val="1DFB0A5DF3134344A5F3065FE64AB751"/>
    <w:rsid w:val="00FF76CF"/>
  </w:style>
  <w:style w:type="paragraph" w:customStyle="1" w:styleId="DF5583D183AD433AB1C1CB9D4F06032A">
    <w:name w:val="DF5583D183AD433AB1C1CB9D4F06032A"/>
    <w:rsid w:val="00FF76CF"/>
  </w:style>
  <w:style w:type="paragraph" w:customStyle="1" w:styleId="226AE7CA06FE4F099CCFA1865C3597A4">
    <w:name w:val="226AE7CA06FE4F099CCFA1865C3597A4"/>
    <w:rsid w:val="00FF76CF"/>
  </w:style>
  <w:style w:type="paragraph" w:customStyle="1" w:styleId="FFBF69E0DA534004BA4A63E8A9721AE0">
    <w:name w:val="FFBF69E0DA534004BA4A63E8A9721AE0"/>
    <w:rsid w:val="00FF76CF"/>
  </w:style>
  <w:style w:type="paragraph" w:customStyle="1" w:styleId="15EFE71EC19347788A18CCE6648D50A1">
    <w:name w:val="15EFE71EC19347788A18CCE6648D50A1"/>
    <w:rsid w:val="00FF76CF"/>
  </w:style>
  <w:style w:type="paragraph" w:customStyle="1" w:styleId="BEEC5461C7874CEC95E5B43BB47F0A7E">
    <w:name w:val="BEEC5461C7874CEC95E5B43BB47F0A7E"/>
    <w:rsid w:val="00FF76CF"/>
  </w:style>
  <w:style w:type="paragraph" w:customStyle="1" w:styleId="8A42FCAD228F47DBA1C76DA95D0ED679">
    <w:name w:val="8A42FCAD228F47DBA1C76DA95D0ED679"/>
    <w:rsid w:val="00FF76CF"/>
  </w:style>
  <w:style w:type="paragraph" w:customStyle="1" w:styleId="B889D626BF0547D58899DA812DA7C64F">
    <w:name w:val="B889D626BF0547D58899DA812DA7C64F"/>
    <w:rsid w:val="00FF76CF"/>
  </w:style>
  <w:style w:type="paragraph" w:customStyle="1" w:styleId="CE902E66A8E34C0C97F61E46509EB700">
    <w:name w:val="CE902E66A8E34C0C97F61E46509EB700"/>
    <w:rsid w:val="00FF76CF"/>
  </w:style>
  <w:style w:type="paragraph" w:customStyle="1" w:styleId="07E34DAF9C72400BB495F8FF5AF1A4C0">
    <w:name w:val="07E34DAF9C72400BB495F8FF5AF1A4C0"/>
    <w:rsid w:val="00FF76CF"/>
  </w:style>
  <w:style w:type="paragraph" w:customStyle="1" w:styleId="432CF8BECB674A73B3051C5F5EAE30A6">
    <w:name w:val="432CF8BECB674A73B3051C5F5EAE30A6"/>
    <w:rsid w:val="00FF76CF"/>
  </w:style>
  <w:style w:type="paragraph" w:customStyle="1" w:styleId="35F3CDC2FA504F79983751B0932AD5E8">
    <w:name w:val="35F3CDC2FA504F79983751B0932AD5E8"/>
    <w:rsid w:val="00FF76CF"/>
  </w:style>
  <w:style w:type="paragraph" w:customStyle="1" w:styleId="F6EE0FD6A1EF442A83F7E27111056555">
    <w:name w:val="F6EE0FD6A1EF442A83F7E27111056555"/>
    <w:rsid w:val="00FF76CF"/>
  </w:style>
  <w:style w:type="paragraph" w:customStyle="1" w:styleId="A87AA6326E0745C388578DC4F7F6D9C8">
    <w:name w:val="A87AA6326E0745C388578DC4F7F6D9C8"/>
    <w:rsid w:val="00FF76CF"/>
  </w:style>
  <w:style w:type="paragraph" w:customStyle="1" w:styleId="56FB8FA8C16843D686928C901969DE52">
    <w:name w:val="56FB8FA8C16843D686928C901969DE52"/>
    <w:rsid w:val="00FF76CF"/>
  </w:style>
  <w:style w:type="paragraph" w:customStyle="1" w:styleId="50B3062BDD97483B9308737AC9E4ADF5">
    <w:name w:val="50B3062BDD97483B9308737AC9E4ADF5"/>
    <w:rsid w:val="00FF76CF"/>
  </w:style>
  <w:style w:type="paragraph" w:customStyle="1" w:styleId="81849F25691740FA9EA229CE10AFC6EB">
    <w:name w:val="81849F25691740FA9EA229CE10AFC6EB"/>
    <w:rsid w:val="00FF76CF"/>
  </w:style>
  <w:style w:type="paragraph" w:customStyle="1" w:styleId="4C29B198D35E4178A3003261A885C907">
    <w:name w:val="4C29B198D35E4178A3003261A885C907"/>
    <w:rsid w:val="00FF76CF"/>
  </w:style>
  <w:style w:type="paragraph" w:customStyle="1" w:styleId="8C9ECEE9DD48483381436E80F61972B6">
    <w:name w:val="8C9ECEE9DD48483381436E80F61972B6"/>
    <w:rsid w:val="00FF76CF"/>
  </w:style>
  <w:style w:type="paragraph" w:customStyle="1" w:styleId="8822C5F9091241979A673C16BD54BB42">
    <w:name w:val="8822C5F9091241979A673C16BD54BB42"/>
    <w:rsid w:val="00FF76CF"/>
  </w:style>
  <w:style w:type="paragraph" w:customStyle="1" w:styleId="71F136AA4FCC402FA48AB214054D5E77">
    <w:name w:val="71F136AA4FCC402FA48AB214054D5E77"/>
    <w:rsid w:val="00FF76CF"/>
  </w:style>
  <w:style w:type="paragraph" w:customStyle="1" w:styleId="B3C4B9D19D2547469BA51B6429515A6F">
    <w:name w:val="B3C4B9D19D2547469BA51B6429515A6F"/>
    <w:rsid w:val="00FF76CF"/>
  </w:style>
  <w:style w:type="paragraph" w:customStyle="1" w:styleId="5E90B05F0FDB48738C6D2C548F5CD696">
    <w:name w:val="5E90B05F0FDB48738C6D2C548F5CD696"/>
    <w:rsid w:val="00FF76CF"/>
  </w:style>
  <w:style w:type="paragraph" w:customStyle="1" w:styleId="13FE3D336FB045C29127385FD03886F8">
    <w:name w:val="13FE3D336FB045C29127385FD03886F8"/>
    <w:rsid w:val="00FF76CF"/>
  </w:style>
  <w:style w:type="paragraph" w:customStyle="1" w:styleId="D4F6C675C8A8438AB18DA1EE08CA930C">
    <w:name w:val="D4F6C675C8A8438AB18DA1EE08CA930C"/>
    <w:rsid w:val="00FF76CF"/>
  </w:style>
  <w:style w:type="paragraph" w:customStyle="1" w:styleId="4AC5EC42E63E4A24A262570F1F549D82">
    <w:name w:val="4AC5EC42E63E4A24A262570F1F549D82"/>
    <w:rsid w:val="00FF76CF"/>
  </w:style>
  <w:style w:type="paragraph" w:customStyle="1" w:styleId="89765281F3774590866BBA8B786F44D4">
    <w:name w:val="89765281F3774590866BBA8B786F44D4"/>
    <w:rsid w:val="00FF76CF"/>
  </w:style>
  <w:style w:type="paragraph" w:customStyle="1" w:styleId="E94544C3E8564D06B6282BE73D333FD8">
    <w:name w:val="E94544C3E8564D06B6282BE73D333FD8"/>
    <w:rsid w:val="00FF76CF"/>
  </w:style>
  <w:style w:type="paragraph" w:customStyle="1" w:styleId="DC850118FEFF482EA945FD6ED96AB50A">
    <w:name w:val="DC850118FEFF482EA945FD6ED96AB50A"/>
    <w:rsid w:val="00FF76CF"/>
  </w:style>
  <w:style w:type="paragraph" w:customStyle="1" w:styleId="4A3307ABE71240109BBCEB0DA8952231">
    <w:name w:val="4A3307ABE71240109BBCEB0DA8952231"/>
    <w:rsid w:val="00FF76CF"/>
  </w:style>
  <w:style w:type="paragraph" w:customStyle="1" w:styleId="6A486C467656464D82595A51B065AFB0">
    <w:name w:val="6A486C467656464D82595A51B065AFB0"/>
    <w:rsid w:val="00FF76CF"/>
  </w:style>
  <w:style w:type="paragraph" w:customStyle="1" w:styleId="1DB864FDF83F47F1AAF5BF091EF25EF1">
    <w:name w:val="1DB864FDF83F47F1AAF5BF091EF25EF1"/>
    <w:rsid w:val="00FF76CF"/>
  </w:style>
  <w:style w:type="paragraph" w:customStyle="1" w:styleId="3C2DAC43FB11490FB2E74EC94C956112">
    <w:name w:val="3C2DAC43FB11490FB2E74EC94C956112"/>
    <w:rsid w:val="00FF76CF"/>
  </w:style>
  <w:style w:type="paragraph" w:customStyle="1" w:styleId="48F50D47A7EF4FCB94C536024B7A1AB5">
    <w:name w:val="48F50D47A7EF4FCB94C536024B7A1AB5"/>
    <w:rsid w:val="00FF76CF"/>
  </w:style>
  <w:style w:type="paragraph" w:customStyle="1" w:styleId="E7597C6B82E44AD98729AC77B9F6A202">
    <w:name w:val="E7597C6B82E44AD98729AC77B9F6A202"/>
    <w:rsid w:val="00FF76CF"/>
  </w:style>
  <w:style w:type="paragraph" w:customStyle="1" w:styleId="B469E50CAB534FDEACB0644A0AEF17F0">
    <w:name w:val="B469E50CAB534FDEACB0644A0AEF17F0"/>
    <w:rsid w:val="00FF76CF"/>
  </w:style>
  <w:style w:type="paragraph" w:customStyle="1" w:styleId="BAD73B7D06A541F79F784B79718FD904">
    <w:name w:val="BAD73B7D06A541F79F784B79718FD904"/>
    <w:rsid w:val="00FF76CF"/>
  </w:style>
  <w:style w:type="paragraph" w:customStyle="1" w:styleId="8B3F77351E6A452B9DD35C1A2844AF55">
    <w:name w:val="8B3F77351E6A452B9DD35C1A2844AF55"/>
    <w:rsid w:val="00FF76CF"/>
  </w:style>
  <w:style w:type="paragraph" w:customStyle="1" w:styleId="C4921A0ABB4748AA8A70AEF072306D86">
    <w:name w:val="C4921A0ABB4748AA8A70AEF072306D86"/>
    <w:rsid w:val="00FF76CF"/>
  </w:style>
  <w:style w:type="paragraph" w:customStyle="1" w:styleId="0BAD73A362724C679F2799C45D18237A">
    <w:name w:val="0BAD73A362724C679F2799C45D18237A"/>
    <w:rsid w:val="00FF76CF"/>
  </w:style>
  <w:style w:type="paragraph" w:customStyle="1" w:styleId="95E1F306178F467C9A317074EAAAC134">
    <w:name w:val="95E1F306178F467C9A317074EAAAC134"/>
    <w:rsid w:val="00FF76CF"/>
  </w:style>
  <w:style w:type="paragraph" w:customStyle="1" w:styleId="367D3D9ED5A946C8A863CABA8D3CAD67">
    <w:name w:val="367D3D9ED5A946C8A863CABA8D3CAD67"/>
    <w:rsid w:val="00FF76CF"/>
  </w:style>
  <w:style w:type="paragraph" w:customStyle="1" w:styleId="519C51B5DF13407DAEF901066FF54EC0">
    <w:name w:val="519C51B5DF13407DAEF901066FF54EC0"/>
    <w:rsid w:val="00FF76CF"/>
  </w:style>
  <w:style w:type="paragraph" w:customStyle="1" w:styleId="5D92F8A10F5448008FD9F11BD8E86B96">
    <w:name w:val="5D92F8A10F5448008FD9F11BD8E86B96"/>
    <w:rsid w:val="00FF76CF"/>
  </w:style>
  <w:style w:type="paragraph" w:customStyle="1" w:styleId="706080FD59DE452DB61E064D4588A5E3">
    <w:name w:val="706080FD59DE452DB61E064D4588A5E3"/>
    <w:rsid w:val="00FF76CF"/>
  </w:style>
  <w:style w:type="paragraph" w:customStyle="1" w:styleId="03C7A23267354D5892561F0AAFDE6383">
    <w:name w:val="03C7A23267354D5892561F0AAFDE6383"/>
    <w:rsid w:val="00FF76CF"/>
  </w:style>
  <w:style w:type="paragraph" w:customStyle="1" w:styleId="9887F93B4F8B414DB278CAE412FFBC14">
    <w:name w:val="9887F93B4F8B414DB278CAE412FFBC14"/>
    <w:rsid w:val="00FF76CF"/>
  </w:style>
  <w:style w:type="paragraph" w:customStyle="1" w:styleId="F1E537EB5393472CAD6E46D54C3F2EBA">
    <w:name w:val="F1E537EB5393472CAD6E46D54C3F2EBA"/>
    <w:rsid w:val="00FF76CF"/>
  </w:style>
  <w:style w:type="paragraph" w:customStyle="1" w:styleId="D338D8E7CE2E441B9E20B770EF21EEA7">
    <w:name w:val="D338D8E7CE2E441B9E20B770EF21EEA7"/>
    <w:rsid w:val="00FF76CF"/>
  </w:style>
  <w:style w:type="paragraph" w:customStyle="1" w:styleId="50D41EC20D7043828B866AB8284751B9">
    <w:name w:val="50D41EC20D7043828B866AB8284751B9"/>
    <w:rsid w:val="00FF76CF"/>
  </w:style>
  <w:style w:type="paragraph" w:customStyle="1" w:styleId="88D4418535024A89BBDFB4ECD706263C">
    <w:name w:val="88D4418535024A89BBDFB4ECD706263C"/>
    <w:rsid w:val="00FF76CF"/>
  </w:style>
  <w:style w:type="paragraph" w:customStyle="1" w:styleId="E964FE5EF832460BAD3D70C94B85170E">
    <w:name w:val="E964FE5EF832460BAD3D70C94B85170E"/>
    <w:rsid w:val="00FF76CF"/>
  </w:style>
  <w:style w:type="paragraph" w:customStyle="1" w:styleId="ADBCEB664E89483B808D66BCEF86D0BE">
    <w:name w:val="ADBCEB664E89483B808D66BCEF86D0BE"/>
    <w:rsid w:val="00FF76CF"/>
  </w:style>
  <w:style w:type="paragraph" w:customStyle="1" w:styleId="87EC3FA2EDF241ADB74C39668A426A70">
    <w:name w:val="87EC3FA2EDF241ADB74C39668A426A70"/>
    <w:rsid w:val="00FF76CF"/>
  </w:style>
  <w:style w:type="paragraph" w:customStyle="1" w:styleId="FDA0AF8A78A9494491737FD4DE596D27">
    <w:name w:val="FDA0AF8A78A9494491737FD4DE596D27"/>
    <w:rsid w:val="00FF76CF"/>
  </w:style>
  <w:style w:type="paragraph" w:customStyle="1" w:styleId="3A5147CD9F73490599519F904F78A7CE">
    <w:name w:val="3A5147CD9F73490599519F904F78A7CE"/>
    <w:rsid w:val="00FF76CF"/>
  </w:style>
  <w:style w:type="paragraph" w:customStyle="1" w:styleId="A9FF0D2A1B7D4A60BBC21ABAB2A80C3D">
    <w:name w:val="A9FF0D2A1B7D4A60BBC21ABAB2A80C3D"/>
    <w:rsid w:val="00FF76CF"/>
  </w:style>
  <w:style w:type="paragraph" w:customStyle="1" w:styleId="F27FD1CE88714673B96479D080302644">
    <w:name w:val="F27FD1CE88714673B96479D080302644"/>
    <w:rsid w:val="00FF76CF"/>
  </w:style>
  <w:style w:type="paragraph" w:customStyle="1" w:styleId="90F72705563D4D8D88FABA0253C8AD55">
    <w:name w:val="90F72705563D4D8D88FABA0253C8AD55"/>
    <w:rsid w:val="00FF76CF"/>
  </w:style>
  <w:style w:type="paragraph" w:customStyle="1" w:styleId="D89CA72DFF3947F7A05CB1389E30FC88">
    <w:name w:val="D89CA72DFF3947F7A05CB1389E30FC88"/>
    <w:rsid w:val="00FF76CF"/>
  </w:style>
  <w:style w:type="paragraph" w:customStyle="1" w:styleId="97EF37D826B440709C16FAB0D7B34789">
    <w:name w:val="97EF37D826B440709C16FAB0D7B34789"/>
    <w:rsid w:val="00FF76CF"/>
  </w:style>
  <w:style w:type="paragraph" w:customStyle="1" w:styleId="26E49BE8B268428E9924BCC7BD6CD37B">
    <w:name w:val="26E49BE8B268428E9924BCC7BD6CD37B"/>
    <w:rsid w:val="00FF76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16c05727-aa75-4e4a-9b5f-8a80a116589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71af3243-3dd4-4a8d-8c0d-dd76da1f02a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2024-12-26T06:18:00Z</dcterms:created>
  <dcterms:modified xsi:type="dcterms:W3CDTF">2024-12-26T06:22:00Z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